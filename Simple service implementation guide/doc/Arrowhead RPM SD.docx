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4E3E67" w:rsidP="00C87812">
          <w:pPr>
            <w:pStyle w:val="Szvegtrzs"/>
            <w:jc w:val="center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RPM</w:t>
          </w:r>
          <w:r w:rsidR="00200185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4E3E67" w:rsidP="002C447C">
      <w:pPr>
        <w:pStyle w:val="Cm"/>
        <w:rPr>
          <w:lang w:val="en-US"/>
        </w:rPr>
      </w:pPr>
      <w:r>
        <w:rPr>
          <w:lang w:val="en-US"/>
        </w:rPr>
        <w:lastRenderedPageBreak/>
        <w:t>RPM</w:t>
      </w:r>
      <w:r w:rsidR="00C87812"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:rsidR="008372F5" w:rsidRPr="00F87F2C" w:rsidRDefault="00240448" w:rsidP="008372F5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>Arrowhead service, including its interfaces, functions and information model.</w:t>
      </w:r>
    </w:p>
    <w:p w:rsidR="00926041" w:rsidRDefault="008372F5" w:rsidP="00926041">
      <w:pPr>
        <w:pStyle w:val="Cm"/>
        <w:rPr>
          <w:lang w:val="en-US"/>
        </w:rPr>
      </w:pPr>
      <w:r>
        <w:rPr>
          <w:lang w:val="en-US"/>
        </w:rPr>
        <w:t>Abstract Interface</w:t>
      </w:r>
    </w:p>
    <w:p w:rsidR="00C87812" w:rsidRDefault="008372F5" w:rsidP="00D412F3">
      <w:pPr>
        <w:pStyle w:val="Szvegtrzs"/>
        <w:rPr>
          <w:lang w:val="en-US"/>
        </w:rPr>
      </w:pPr>
      <w:r>
        <w:rPr>
          <w:lang w:val="en-US"/>
        </w:rPr>
        <w:t>This simple Service</w:t>
      </w:r>
      <w:r w:rsidR="00C87812">
        <w:rPr>
          <w:lang w:val="en-US"/>
        </w:rPr>
        <w:t xml:space="preserve"> can </w:t>
      </w:r>
      <w:r w:rsidR="004E3E67">
        <w:rPr>
          <w:lang w:val="en-US"/>
        </w:rPr>
        <w:t>set a given RPM value to a motor or engine using a very simple interface</w:t>
      </w:r>
      <w:r>
        <w:rPr>
          <w:lang w:val="en-US"/>
        </w:rPr>
        <w:t>.</w:t>
      </w:r>
    </w:p>
    <w:p w:rsidR="00880715" w:rsidRDefault="00880715" w:rsidP="00880715">
      <w:pPr>
        <w:pStyle w:val="Cmsor1"/>
      </w:pPr>
      <w:r>
        <w:t>get</w:t>
      </w:r>
      <w:r w:rsidR="00C87812">
        <w:t>Humidity</w:t>
      </w:r>
    </w:p>
    <w:p w:rsidR="00880715" w:rsidRPr="00880715" w:rsidRDefault="00880715" w:rsidP="00880715">
      <w:pPr>
        <w:pStyle w:val="Szvegtrzs"/>
        <w:rPr>
          <w:lang w:eastAsia="en-US"/>
        </w:rPr>
      </w:pPr>
      <w:r>
        <w:rPr>
          <w:lang w:eastAsia="en-US"/>
        </w:rPr>
        <w:t>This method is a simple</w:t>
      </w:r>
      <w:r w:rsidR="005C00E9">
        <w:rPr>
          <w:lang w:eastAsia="en-US"/>
        </w:rPr>
        <w:t xml:space="preserve"> </w:t>
      </w:r>
      <w:r>
        <w:rPr>
          <w:lang w:eastAsia="en-US"/>
        </w:rPr>
        <w:t>request</w:t>
      </w:r>
      <w:r w:rsidR="00C87812">
        <w:rPr>
          <w:lang w:eastAsia="en-US"/>
        </w:rPr>
        <w:t xml:space="preserve"> with a simple </w:t>
      </w:r>
      <w:r>
        <w:rPr>
          <w:lang w:eastAsia="en-US"/>
        </w:rPr>
        <w:t>response. There is no request message, and the response is called TemperatureReadout.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866997" w:rsidRDefault="00C87812" w:rsidP="00D412F3">
      <w:pPr>
        <w:pStyle w:val="Szvegtrzs"/>
        <w:rPr>
          <w:lang w:val="en-US"/>
        </w:rPr>
      </w:pPr>
      <w:r>
        <w:rPr>
          <w:lang w:val="en-US"/>
        </w:rPr>
        <w:t xml:space="preserve">This service </w:t>
      </w:r>
      <w:r w:rsidR="00A02F79">
        <w:rPr>
          <w:lang w:val="en-US"/>
        </w:rPr>
        <w:t xml:space="preserve">only handles </w:t>
      </w:r>
      <w:r w:rsidR="004E3E67">
        <w:rPr>
          <w:lang w:val="en-US"/>
        </w:rPr>
        <w:t>RPM</w:t>
      </w:r>
      <w:r w:rsidR="00A02F79">
        <w:rPr>
          <w:lang w:val="en-US"/>
        </w:rPr>
        <w:t xml:space="preserve"> values. </w:t>
      </w:r>
    </w:p>
    <w:p w:rsidR="004E3E67" w:rsidRDefault="004E3E67" w:rsidP="00D412F3">
      <w:pPr>
        <w:pStyle w:val="Szvegtrzs"/>
        <w:rPr>
          <w:lang w:val="en-US"/>
        </w:rPr>
      </w:pPr>
      <w:bookmarkStart w:id="0" w:name="_GoBack"/>
      <w:bookmarkEnd w:id="0"/>
    </w:p>
    <w:p w:rsidR="00866997" w:rsidRDefault="00866997" w:rsidP="00866997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>
        <w:fldChar w:fldCharType="begin"/>
      </w:r>
      <w:r w:rsidRPr="00F87F2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>
        <w:rPr>
          <w:lang w:val="en-US"/>
        </w:rPr>
        <w:t>TemperatureReadout</w:t>
      </w:r>
      <w:proofErr w:type="spellEnd"/>
      <w:r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866997" w:rsidRPr="003D47C8" w:rsidTr="00C87812">
        <w:tc>
          <w:tcPr>
            <w:tcW w:w="2849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5922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866997" w:rsidRPr="003D47C8" w:rsidTr="00C87812">
        <w:tc>
          <w:tcPr>
            <w:tcW w:w="2849" w:type="dxa"/>
          </w:tcPr>
          <w:p w:rsidR="00866997" w:rsidRPr="003D47C8" w:rsidRDefault="004E3E67" w:rsidP="00200185">
            <w:pPr>
              <w:pStyle w:val="Szvegtrzs"/>
              <w:jc w:val="left"/>
            </w:pPr>
            <w:r>
              <w:t>RPM</w:t>
            </w:r>
          </w:p>
        </w:tc>
        <w:tc>
          <w:tcPr>
            <w:tcW w:w="5922" w:type="dxa"/>
          </w:tcPr>
          <w:p w:rsidR="00866997" w:rsidRPr="003D47C8" w:rsidRDefault="004E3E67" w:rsidP="00200185">
            <w:pPr>
              <w:pStyle w:val="Szvegtrzs"/>
              <w:jc w:val="left"/>
            </w:pPr>
            <w:r>
              <w:t>RPM value</w:t>
            </w:r>
          </w:p>
        </w:tc>
      </w:tr>
    </w:tbl>
    <w:p w:rsidR="00866997" w:rsidRPr="00F87F2C" w:rsidRDefault="00866997" w:rsidP="00D412F3">
      <w:pPr>
        <w:pStyle w:val="Szvegtrzs"/>
        <w:rPr>
          <w:lang w:val="en-US"/>
        </w:rPr>
      </w:pPr>
    </w:p>
    <w:p w:rsidR="008372F5" w:rsidRDefault="00926041" w:rsidP="008372F5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C87812" w:rsidRDefault="00C87812" w:rsidP="00C87812">
      <w:pPr>
        <w:pStyle w:val="Szvegtrzs"/>
        <w:rPr>
          <w:lang w:val="en-US" w:eastAsia="en-US"/>
        </w:rPr>
      </w:pPr>
    </w:p>
    <w:p w:rsidR="00C87812" w:rsidRDefault="00C87812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8372F5" w:rsidRPr="00F20E33" w:rsidRDefault="0077691B" w:rsidP="00D412F3">
      <w:pPr>
        <w:pStyle w:val="Cm"/>
        <w:rPr>
          <w:lang w:val="en-US"/>
        </w:rPr>
      </w:pPr>
      <w:r w:rsidRPr="00F87F2C">
        <w:rPr>
          <w:lang w:val="en-US"/>
        </w:rPr>
        <w:lastRenderedPageBreak/>
        <w:tab/>
      </w:r>
      <w:r w:rsidRPr="008F3398">
        <w:rPr>
          <w:lang w:val="en-US"/>
        </w:rPr>
        <w:t>References</w:t>
      </w:r>
    </w:p>
    <w:p w:rsidR="00105116" w:rsidRPr="002C447C" w:rsidRDefault="00105116" w:rsidP="00105116">
      <w:pPr>
        <w:pStyle w:val="Cm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8372F5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8372F5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C8781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2018-11-25</w:t>
            </w:r>
          </w:p>
        </w:tc>
        <w:tc>
          <w:tcPr>
            <w:tcW w:w="91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OLE_LINK5"/>
            <w:bookmarkStart w:id="4" w:name="OLE_LINK6"/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  <w:bookmarkEnd w:id="3"/>
            <w:bookmarkEnd w:id="4"/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400" w:rsidRDefault="001A4400" w:rsidP="00252D9B">
      <w:r>
        <w:separator/>
      </w:r>
    </w:p>
  </w:endnote>
  <w:endnote w:type="continuationSeparator" w:id="0">
    <w:p w:rsidR="001A4400" w:rsidRDefault="001A440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400" w:rsidRDefault="001A4400" w:rsidP="00252D9B">
      <w:r>
        <w:separator/>
      </w:r>
    </w:p>
  </w:footnote>
  <w:footnote w:type="continuationSeparator" w:id="0">
    <w:p w:rsidR="001A4400" w:rsidRDefault="001A440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4E3E6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RPM Service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B3B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E3E67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C87812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</w:t>
              </w:r>
              <w:r w:rsidR="00200185">
                <w:rPr>
                  <w:rFonts w:asciiTheme="majorHAnsi" w:hAnsiTheme="majorHAnsi"/>
                  <w:sz w:val="18"/>
                  <w:szCs w:val="18"/>
                </w:rPr>
                <w:t>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1A4400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hyperlink r:id="rId2" w:history="1">
            <w:r w:rsidR="00FA41FA">
              <w:rPr>
                <w:rStyle w:val="Hiperhivatkozs"/>
                <w:rFonts w:asciiTheme="majorHAnsi" w:hAnsiTheme="majorHAnsi"/>
                <w:sz w:val="18"/>
                <w:szCs w:val="18"/>
                <w:lang w:val="pt-PT"/>
              </w:rPr>
              <w:t>Csaba</w:t>
            </w:r>
          </w:hyperlink>
          <w:r w:rsidR="00FA41FA">
            <w:rPr>
              <w:rFonts w:asciiTheme="majorHAnsi" w:hAnsiTheme="majorHAnsi"/>
              <w:sz w:val="18"/>
              <w:szCs w:val="18"/>
              <w:lang w:val="pt-PT"/>
            </w:rPr>
            <w:t xml:space="preserve">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4E3E6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RPM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C87812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B3B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E3E67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A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4400"/>
    <w:rsid w:val="001A70EB"/>
    <w:rsid w:val="001A75A1"/>
    <w:rsid w:val="001C0EB1"/>
    <w:rsid w:val="001E2857"/>
    <w:rsid w:val="00200185"/>
    <w:rsid w:val="00203A58"/>
    <w:rsid w:val="002058DB"/>
    <w:rsid w:val="00206A99"/>
    <w:rsid w:val="0022216F"/>
    <w:rsid w:val="0022610A"/>
    <w:rsid w:val="00227400"/>
    <w:rsid w:val="00233626"/>
    <w:rsid w:val="00240448"/>
    <w:rsid w:val="002468AA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7F98"/>
    <w:rsid w:val="004902E0"/>
    <w:rsid w:val="004A2069"/>
    <w:rsid w:val="004B6B3C"/>
    <w:rsid w:val="004E3451"/>
    <w:rsid w:val="004E3E67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C005D"/>
    <w:rsid w:val="005C00E9"/>
    <w:rsid w:val="005C00F9"/>
    <w:rsid w:val="005C19B2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29E8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372F5"/>
    <w:rsid w:val="008568F4"/>
    <w:rsid w:val="00860543"/>
    <w:rsid w:val="00866997"/>
    <w:rsid w:val="0087560A"/>
    <w:rsid w:val="00876629"/>
    <w:rsid w:val="00880715"/>
    <w:rsid w:val="00893B35"/>
    <w:rsid w:val="008A6B61"/>
    <w:rsid w:val="008D007E"/>
    <w:rsid w:val="008D046A"/>
    <w:rsid w:val="008D5CE3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2F79"/>
    <w:rsid w:val="00A16EF6"/>
    <w:rsid w:val="00A31946"/>
    <w:rsid w:val="00A4046D"/>
    <w:rsid w:val="00A40E38"/>
    <w:rsid w:val="00A45B40"/>
    <w:rsid w:val="00A55B60"/>
    <w:rsid w:val="00A71C80"/>
    <w:rsid w:val="00A75821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2947"/>
    <w:rsid w:val="00C409D4"/>
    <w:rsid w:val="00C45A26"/>
    <w:rsid w:val="00C51634"/>
    <w:rsid w:val="00C76DE5"/>
    <w:rsid w:val="00C833FA"/>
    <w:rsid w:val="00C87812"/>
    <w:rsid w:val="00C92FAF"/>
    <w:rsid w:val="00C96366"/>
    <w:rsid w:val="00CB0376"/>
    <w:rsid w:val="00CB4A31"/>
    <w:rsid w:val="00CD0B67"/>
    <w:rsid w:val="00CE7A02"/>
    <w:rsid w:val="00CF1C7E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3B34"/>
    <w:rsid w:val="00DB7F1E"/>
    <w:rsid w:val="00DC1D7F"/>
    <w:rsid w:val="00DD6052"/>
    <w:rsid w:val="00DF706A"/>
    <w:rsid w:val="00E32D83"/>
    <w:rsid w:val="00E341D6"/>
    <w:rsid w:val="00E76CE9"/>
    <w:rsid w:val="00E8132A"/>
    <w:rsid w:val="00EA4F4E"/>
    <w:rsid w:val="00EA7AD8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20E33"/>
    <w:rsid w:val="00F41EF4"/>
    <w:rsid w:val="00F43962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944B56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A41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EB"/>
    <w:rsid w:val="002C0237"/>
    <w:rsid w:val="007F404C"/>
    <w:rsid w:val="00A23BD0"/>
    <w:rsid w:val="00B10758"/>
    <w:rsid w:val="00B401EB"/>
    <w:rsid w:val="00BF5633"/>
    <w:rsid w:val="00C7183C"/>
    <w:rsid w:val="00F37118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5A186-BDA3-4D10-87E2-2BD97C16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56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IndoorTemperature Service SD</vt:lpstr>
      <vt:lpstr>Service Description (SD) Template</vt:lpstr>
      <vt:lpstr>[Title]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RPM Service SD</dc:title>
  <dc:creator>Hegedűs Csaba</dc:creator>
  <cp:lastModifiedBy>Csaba Hegedus</cp:lastModifiedBy>
  <cp:revision>16</cp:revision>
  <cp:lastPrinted>2013-11-27T17:29:00Z</cp:lastPrinted>
  <dcterms:created xsi:type="dcterms:W3CDTF">2017-10-02T12:37:00Z</dcterms:created>
  <dcterms:modified xsi:type="dcterms:W3CDTF">2018-11-25T17:06:00Z</dcterms:modified>
  <cp:category>1.0</cp:category>
  <cp:contentStatus>For Approval</cp:contentStatus>
</cp:coreProperties>
</file>