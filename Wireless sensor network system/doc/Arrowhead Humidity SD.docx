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DB2278A3372140B7A10087B422BA78A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231B1" w:rsidRPr="00C92FAF" w:rsidRDefault="00C87812" w:rsidP="00C87812">
          <w:pPr>
            <w:pStyle w:val="Szvegtrzs"/>
            <w:jc w:val="center"/>
            <w:rPr>
              <w:noProof/>
            </w:rPr>
          </w:pPr>
          <w:proofErr w:type="spellStart"/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Humidity</w:t>
          </w:r>
          <w:r w:rsidR="004B0290">
            <w:rPr>
              <w:rFonts w:asciiTheme="majorHAnsi" w:hAnsiTheme="majorHAnsi" w:cstheme="majorHAnsi"/>
              <w:sz w:val="48"/>
              <w:szCs w:val="48"/>
              <w:lang w:val="en-US"/>
            </w:rPr>
            <w:t>WSN</w:t>
          </w:r>
          <w:proofErr w:type="spellEnd"/>
          <w:r w:rsidR="00200185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SD</w:t>
          </w:r>
        </w:p>
      </w:sdtContent>
    </w:sdt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37A" w:rsidRDefault="004F137A" w:rsidP="004F137A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BA64yA4AAAAAsBAAAPAAAAZHJzL2Rvd25yZXYu&#10;eG1sTI/LTsMwEEX3SPyDNZXYtXboQ2kap6oQrJAQaViwdGI3sRqPQ+y24e8ZVrCcM1d3zuT7yfXs&#10;asZgPUpIFgKYwcZri62Ej+plngILUaFWvUcj4dsE2Bf3d7nKtL9haa7H2DIqwZApCV2MQ8Z5aDrj&#10;VFj4wSDtTn50KtI4tlyP6kblruePQmy4UxbpQqcG89SZ5ny8OAmHTyyf7ddb/V6eSltVW4Gvm7OU&#10;D7PpsAMWzRT/wvCrT+pQkFPtL6gD6yXM1xQkLJLlFhgF0jQhVBNaLdcr4EXO//9Q/AA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BA64yA4AAAAAsBAAAPAAAAAAAAAAAAAAAAAC4FAABk&#10;cnMvZG93bnJldi54bWxQSwUGAAAAAAQABADzAAAAOwYAAAAA&#10;" filled="f" stroked="f">
                <v:textbox inset="0,0,0,0">
                  <w:txbxContent>
                    <w:p w:rsidR="004F137A" w:rsidRDefault="004F137A" w:rsidP="004F137A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C87812" w:rsidP="002C447C">
      <w:pPr>
        <w:pStyle w:val="Cm"/>
        <w:rPr>
          <w:lang w:val="en-US"/>
        </w:rPr>
      </w:pPr>
      <w:proofErr w:type="spellStart"/>
      <w:r>
        <w:rPr>
          <w:lang w:val="en-US"/>
        </w:rPr>
        <w:lastRenderedPageBreak/>
        <w:t>Humidity</w:t>
      </w:r>
      <w:r w:rsidR="004B0290">
        <w:rPr>
          <w:lang w:val="en-US"/>
        </w:rPr>
        <w:t>WSN</w:t>
      </w:r>
      <w:proofErr w:type="spellEnd"/>
      <w:r>
        <w:rPr>
          <w:lang w:val="en-US"/>
        </w:rPr>
        <w:t xml:space="preserve"> </w:t>
      </w:r>
      <w:r w:rsidR="009560BA">
        <w:rPr>
          <w:lang w:val="en-US"/>
        </w:rPr>
        <w:t>Overview</w:t>
      </w:r>
    </w:p>
    <w:p w:rsidR="008372F5" w:rsidRPr="00F87F2C" w:rsidRDefault="00240448" w:rsidP="008372F5">
      <w:pPr>
        <w:pStyle w:val="Szvegtrzs"/>
        <w:rPr>
          <w:lang w:val="en-US"/>
        </w:rPr>
      </w:pPr>
      <w:r w:rsidRPr="00F87F2C">
        <w:rPr>
          <w:lang w:val="en-US"/>
        </w:rPr>
        <w:t xml:space="preserve">This document describes </w:t>
      </w:r>
      <w:r w:rsidR="006049F3" w:rsidRPr="00F87F2C">
        <w:rPr>
          <w:lang w:val="en-US"/>
        </w:rPr>
        <w:t xml:space="preserve">an </w:t>
      </w:r>
      <w:r w:rsidRPr="00F87F2C">
        <w:rPr>
          <w:lang w:val="en-US"/>
        </w:rPr>
        <w:t>Arrowhead service, including its interfaces, functions and information model.</w:t>
      </w:r>
    </w:p>
    <w:p w:rsidR="00926041" w:rsidRDefault="008372F5" w:rsidP="00926041">
      <w:pPr>
        <w:pStyle w:val="Cm"/>
        <w:rPr>
          <w:lang w:val="en-US"/>
        </w:rPr>
      </w:pPr>
      <w:r>
        <w:rPr>
          <w:lang w:val="en-US"/>
        </w:rPr>
        <w:t>Abstract Interface</w:t>
      </w:r>
    </w:p>
    <w:p w:rsidR="00C87812" w:rsidRDefault="008372F5" w:rsidP="00D412F3">
      <w:pPr>
        <w:pStyle w:val="Szvegtrzs"/>
        <w:rPr>
          <w:lang w:val="en-US"/>
        </w:rPr>
      </w:pPr>
      <w:r>
        <w:rPr>
          <w:lang w:val="en-US"/>
        </w:rPr>
        <w:t>This simple Service</w:t>
      </w:r>
      <w:r w:rsidR="00C87812">
        <w:rPr>
          <w:lang w:val="en-US"/>
        </w:rPr>
        <w:t xml:space="preserve"> can fetch humidity values </w:t>
      </w:r>
      <w:r>
        <w:rPr>
          <w:lang w:val="en-US"/>
        </w:rPr>
        <w:t xml:space="preserve">in </w:t>
      </w:r>
      <w:r w:rsidR="00C87812">
        <w:rPr>
          <w:lang w:val="en-US"/>
        </w:rPr>
        <w:t>relative percentage</w:t>
      </w:r>
      <w:r w:rsidR="004B0290">
        <w:rPr>
          <w:lang w:val="en-US"/>
        </w:rPr>
        <w:t xml:space="preserve"> from a wireless sensor network, through a gateway</w:t>
      </w:r>
      <w:r>
        <w:rPr>
          <w:lang w:val="en-US"/>
        </w:rPr>
        <w:t>.</w:t>
      </w:r>
    </w:p>
    <w:p w:rsidR="00880715" w:rsidRDefault="00880715" w:rsidP="00880715">
      <w:pPr>
        <w:pStyle w:val="Cmsor1"/>
      </w:pPr>
      <w:r>
        <w:t>get</w:t>
      </w:r>
      <w:r w:rsidR="00C87812">
        <w:t>Humidity</w:t>
      </w:r>
    </w:p>
    <w:p w:rsidR="00880715" w:rsidRPr="00880715" w:rsidRDefault="00880715" w:rsidP="00880715">
      <w:pPr>
        <w:pStyle w:val="Szvegtrzs"/>
        <w:rPr>
          <w:lang w:eastAsia="en-US"/>
        </w:rPr>
      </w:pPr>
      <w:r>
        <w:rPr>
          <w:lang w:eastAsia="en-US"/>
        </w:rPr>
        <w:t>This method is a simple</w:t>
      </w:r>
      <w:r w:rsidR="005C00E9">
        <w:rPr>
          <w:lang w:eastAsia="en-US"/>
        </w:rPr>
        <w:t xml:space="preserve"> </w:t>
      </w:r>
      <w:r>
        <w:rPr>
          <w:lang w:eastAsia="en-US"/>
        </w:rPr>
        <w:t>request</w:t>
      </w:r>
      <w:r w:rsidR="00C87812">
        <w:rPr>
          <w:lang w:eastAsia="en-US"/>
        </w:rPr>
        <w:t xml:space="preserve"> with a simple </w:t>
      </w:r>
      <w:r>
        <w:rPr>
          <w:lang w:eastAsia="en-US"/>
        </w:rPr>
        <w:t xml:space="preserve">response. There is no request </w:t>
      </w:r>
      <w:bookmarkStart w:id="0" w:name="_GoBack"/>
      <w:r>
        <w:rPr>
          <w:lang w:eastAsia="en-US"/>
        </w:rPr>
        <w:t>message</w:t>
      </w:r>
      <w:bookmarkEnd w:id="0"/>
      <w:r>
        <w:rPr>
          <w:lang w:eastAsia="en-US"/>
        </w:rPr>
        <w:t xml:space="preserve">, and the response is called </w:t>
      </w:r>
      <w:r w:rsidR="004B0290">
        <w:rPr>
          <w:lang w:eastAsia="en-US"/>
        </w:rPr>
        <w:t>HumidityReadout</w:t>
      </w:r>
      <w:r>
        <w:rPr>
          <w:lang w:eastAsia="en-US"/>
        </w:rPr>
        <w:t>.</w:t>
      </w:r>
    </w:p>
    <w:p w:rsidR="00926041" w:rsidRDefault="00926041" w:rsidP="00926041">
      <w:pPr>
        <w:pStyle w:val="Cm"/>
        <w:rPr>
          <w:lang w:val="en-US"/>
        </w:rPr>
      </w:pPr>
      <w:r>
        <w:rPr>
          <w:lang w:val="en-US"/>
        </w:rPr>
        <w:t>Abstract Information Model</w:t>
      </w:r>
    </w:p>
    <w:p w:rsidR="00866997" w:rsidRDefault="00C87812" w:rsidP="00D412F3">
      <w:pPr>
        <w:pStyle w:val="Szvegtrzs"/>
        <w:rPr>
          <w:lang w:val="en-US"/>
        </w:rPr>
      </w:pPr>
      <w:r>
        <w:rPr>
          <w:lang w:val="en-US"/>
        </w:rPr>
        <w:t xml:space="preserve">This service </w:t>
      </w:r>
      <w:r w:rsidR="00A02F79">
        <w:rPr>
          <w:lang w:val="en-US"/>
        </w:rPr>
        <w:t xml:space="preserve">only handles humidity values. </w:t>
      </w:r>
    </w:p>
    <w:p w:rsidR="004B0290" w:rsidRDefault="004B0290" w:rsidP="00D412F3">
      <w:pPr>
        <w:pStyle w:val="Szvegtrzs"/>
        <w:rPr>
          <w:lang w:val="en-US"/>
        </w:rPr>
      </w:pPr>
    </w:p>
    <w:p w:rsidR="00866997" w:rsidRDefault="00866997" w:rsidP="00866997">
      <w:pPr>
        <w:pStyle w:val="Kpalrs"/>
        <w:rPr>
          <w:lang w:val="en-US"/>
        </w:rPr>
      </w:pPr>
      <w:r w:rsidRPr="00F87F2C">
        <w:rPr>
          <w:lang w:val="en-US"/>
        </w:rPr>
        <w:t xml:space="preserve">Table </w:t>
      </w:r>
      <w:r>
        <w:fldChar w:fldCharType="begin"/>
      </w:r>
      <w:r w:rsidRPr="00F87F2C">
        <w:rPr>
          <w:lang w:val="en-US"/>
        </w:rPr>
        <w:instrText xml:space="preserve"> SEQ Table \* ARABIC </w:instrText>
      </w:r>
      <w:r>
        <w:fldChar w:fldCharType="separate"/>
      </w:r>
      <w:r>
        <w:rPr>
          <w:noProof/>
          <w:lang w:val="en-US"/>
        </w:rPr>
        <w:t>1</w:t>
      </w:r>
      <w:r>
        <w:rPr>
          <w:noProof/>
        </w:rPr>
        <w:fldChar w:fldCharType="end"/>
      </w:r>
      <w:r w:rsidRPr="00F87F2C">
        <w:rPr>
          <w:lang w:val="en-US"/>
        </w:rPr>
        <w:t xml:space="preserve"> </w:t>
      </w:r>
      <w:proofErr w:type="spellStart"/>
      <w:r w:rsidR="004B0290">
        <w:rPr>
          <w:lang w:val="en-US"/>
        </w:rPr>
        <w:t>Humidity</w:t>
      </w:r>
      <w:r>
        <w:rPr>
          <w:lang w:val="en-US"/>
        </w:rPr>
        <w:t>Readout</w:t>
      </w:r>
      <w:proofErr w:type="spellEnd"/>
      <w:r>
        <w:rPr>
          <w:lang w:val="en-US"/>
        </w:rPr>
        <w:t xml:space="preserve"> </w:t>
      </w:r>
      <w:r w:rsidRPr="00F87F2C">
        <w:rPr>
          <w:lang w:val="en-US"/>
        </w:rPr>
        <w:t>type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49"/>
        <w:gridCol w:w="5922"/>
      </w:tblGrid>
      <w:tr w:rsidR="00866997" w:rsidRPr="003D47C8" w:rsidTr="00C87812">
        <w:tc>
          <w:tcPr>
            <w:tcW w:w="2849" w:type="dxa"/>
            <w:shd w:val="clear" w:color="auto" w:fill="D9D9D9" w:themeFill="background1" w:themeFillShade="D9"/>
          </w:tcPr>
          <w:p w:rsidR="00866997" w:rsidRPr="00D271CA" w:rsidRDefault="00866997" w:rsidP="00026D9A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Field</w:t>
            </w:r>
          </w:p>
        </w:tc>
        <w:tc>
          <w:tcPr>
            <w:tcW w:w="5922" w:type="dxa"/>
            <w:shd w:val="clear" w:color="auto" w:fill="D9D9D9" w:themeFill="background1" w:themeFillShade="D9"/>
          </w:tcPr>
          <w:p w:rsidR="00866997" w:rsidRPr="00D271CA" w:rsidRDefault="00866997" w:rsidP="00026D9A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Description</w:t>
            </w:r>
          </w:p>
        </w:tc>
      </w:tr>
      <w:tr w:rsidR="00866997" w:rsidRPr="003D47C8" w:rsidTr="00C87812">
        <w:tc>
          <w:tcPr>
            <w:tcW w:w="2849" w:type="dxa"/>
          </w:tcPr>
          <w:p w:rsidR="00866997" w:rsidRPr="003D47C8" w:rsidRDefault="00A02F79" w:rsidP="00200185">
            <w:pPr>
              <w:pStyle w:val="Szvegtrzs"/>
              <w:jc w:val="left"/>
            </w:pPr>
            <w:r>
              <w:t>Humidity</w:t>
            </w:r>
          </w:p>
        </w:tc>
        <w:tc>
          <w:tcPr>
            <w:tcW w:w="5922" w:type="dxa"/>
          </w:tcPr>
          <w:p w:rsidR="00866997" w:rsidRPr="003D47C8" w:rsidRDefault="00A02F79" w:rsidP="00200185">
            <w:pPr>
              <w:pStyle w:val="Szvegtrzs"/>
              <w:jc w:val="left"/>
            </w:pPr>
            <w:r>
              <w:t>Relative humidity, provided in percentage</w:t>
            </w:r>
          </w:p>
        </w:tc>
      </w:tr>
    </w:tbl>
    <w:p w:rsidR="00866997" w:rsidRPr="00F87F2C" w:rsidRDefault="00866997" w:rsidP="00D412F3">
      <w:pPr>
        <w:pStyle w:val="Szvegtrzs"/>
        <w:rPr>
          <w:lang w:val="en-US"/>
        </w:rPr>
      </w:pPr>
    </w:p>
    <w:p w:rsidR="008372F5" w:rsidRDefault="00926041" w:rsidP="008372F5">
      <w:pPr>
        <w:pStyle w:val="Cm"/>
        <w:rPr>
          <w:lang w:val="en-US"/>
        </w:rPr>
      </w:pPr>
      <w:r>
        <w:rPr>
          <w:lang w:val="en-US"/>
        </w:rPr>
        <w:t>Non-functional Requirements</w:t>
      </w:r>
    </w:p>
    <w:p w:rsidR="00C87812" w:rsidRDefault="00C87812" w:rsidP="00C87812">
      <w:pPr>
        <w:pStyle w:val="Szvegtrzs"/>
        <w:rPr>
          <w:lang w:val="en-US" w:eastAsia="en-US"/>
        </w:rPr>
      </w:pPr>
    </w:p>
    <w:p w:rsidR="00C87812" w:rsidRDefault="00C87812">
      <w:pPr>
        <w:rPr>
          <w:lang w:val="en-US" w:eastAsia="en-US"/>
        </w:rPr>
      </w:pPr>
      <w:r>
        <w:rPr>
          <w:lang w:val="en-US" w:eastAsia="en-US"/>
        </w:rPr>
        <w:br w:type="page"/>
      </w:r>
    </w:p>
    <w:p w:rsidR="008372F5" w:rsidRPr="00F20E33" w:rsidRDefault="0077691B" w:rsidP="00D412F3">
      <w:pPr>
        <w:pStyle w:val="Cm"/>
        <w:rPr>
          <w:lang w:val="en-US"/>
        </w:rPr>
      </w:pPr>
      <w:r w:rsidRPr="00F87F2C">
        <w:rPr>
          <w:lang w:val="en-US"/>
        </w:rPr>
        <w:lastRenderedPageBreak/>
        <w:tab/>
      </w:r>
      <w:r w:rsidRPr="008F3398">
        <w:rPr>
          <w:lang w:val="en-US"/>
        </w:rPr>
        <w:t>References</w:t>
      </w:r>
    </w:p>
    <w:p w:rsidR="00105116" w:rsidRPr="002C447C" w:rsidRDefault="00105116" w:rsidP="00105116">
      <w:pPr>
        <w:pStyle w:val="Cm"/>
        <w:rPr>
          <w:lang w:val="en-US"/>
        </w:rPr>
      </w:pPr>
      <w:bookmarkStart w:id="1" w:name="_Toc354828814"/>
      <w:r w:rsidRPr="002C447C">
        <w:rPr>
          <w:lang w:val="en-US"/>
        </w:rPr>
        <w:t>Revision history</w:t>
      </w:r>
      <w:bookmarkEnd w:id="1"/>
    </w:p>
    <w:p w:rsidR="00105116" w:rsidRPr="002C447C" w:rsidRDefault="00105116" w:rsidP="00105116">
      <w:pPr>
        <w:pStyle w:val="Cmsor1"/>
        <w:rPr>
          <w:lang w:val="en-US"/>
        </w:rPr>
      </w:pPr>
      <w:bookmarkStart w:id="2" w:name="_Toc354828815"/>
      <w:r w:rsidRPr="002C447C">
        <w:rPr>
          <w:lang w:val="en-US"/>
        </w:rPr>
        <w:t>Amendments</w:t>
      </w:r>
      <w:bookmarkEnd w:id="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101"/>
        <w:gridCol w:w="2306"/>
      </w:tblGrid>
      <w:tr w:rsidR="00105116" w:rsidRPr="00BF0D7D" w:rsidTr="008372F5">
        <w:tc>
          <w:tcPr>
            <w:tcW w:w="6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Subject of </w:t>
            </w:r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</w:p>
        </w:tc>
        <w:tc>
          <w:tcPr>
            <w:tcW w:w="2306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</w:p>
        </w:tc>
      </w:tr>
      <w:tr w:rsidR="00105116" w:rsidRPr="00BF0D7D" w:rsidTr="008372F5">
        <w:tc>
          <w:tcPr>
            <w:tcW w:w="6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83" w:type="dxa"/>
          </w:tcPr>
          <w:p w:rsidR="00105116" w:rsidRPr="00BF0D7D" w:rsidRDefault="00C87812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2018-11-25</w:t>
            </w:r>
          </w:p>
        </w:tc>
        <w:tc>
          <w:tcPr>
            <w:tcW w:w="913" w:type="dxa"/>
          </w:tcPr>
          <w:p w:rsidR="00105116" w:rsidRPr="00BF0D7D" w:rsidRDefault="008372F5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3101" w:type="dxa"/>
          </w:tcPr>
          <w:p w:rsidR="00105116" w:rsidRPr="00BF0D7D" w:rsidRDefault="008372F5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Initial</w:t>
            </w:r>
          </w:p>
        </w:tc>
        <w:tc>
          <w:tcPr>
            <w:tcW w:w="2306" w:type="dxa"/>
          </w:tcPr>
          <w:p w:rsidR="00105116" w:rsidRPr="00BF0D7D" w:rsidRDefault="008372F5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3" w:name="OLE_LINK5"/>
            <w:bookmarkStart w:id="4" w:name="OLE_LINK6"/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  <w:bookmarkEnd w:id="3"/>
            <w:bookmarkEnd w:id="4"/>
          </w:p>
        </w:tc>
      </w:tr>
    </w:tbl>
    <w:p w:rsidR="00105116" w:rsidRPr="00BF0D7D" w:rsidRDefault="00105116" w:rsidP="00D412F3">
      <w:pPr>
        <w:pStyle w:val="Szvegtrzs"/>
        <w:rPr>
          <w:rFonts w:ascii="Times New Roman" w:hAnsi="Times New Roman" w:cs="Times New Roman"/>
          <w:sz w:val="22"/>
          <w:szCs w:val="22"/>
        </w:rPr>
      </w:pPr>
    </w:p>
    <w:p w:rsidR="00105116" w:rsidRPr="00BF0D7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US"/>
        </w:rPr>
      </w:pPr>
      <w:bookmarkStart w:id="5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 by</w:t>
            </w: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80E87" w:rsidRPr="002C447C" w:rsidRDefault="00080E87" w:rsidP="00D412F3">
      <w:pPr>
        <w:pStyle w:val="Szvegtrzs"/>
      </w:pPr>
      <w:r w:rsidRPr="002C447C">
        <w:tab/>
      </w:r>
      <w:r w:rsidRPr="002C447C">
        <w:tab/>
      </w:r>
      <w:r w:rsidRPr="002C447C">
        <w:tab/>
      </w:r>
    </w:p>
    <w:p w:rsidR="00081ECA" w:rsidRPr="002C447C" w:rsidRDefault="002C447C" w:rsidP="00D412F3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A07" w:rsidRDefault="00040A07" w:rsidP="00252D9B">
      <w:r>
        <w:separator/>
      </w:r>
    </w:p>
  </w:endnote>
  <w:endnote w:type="continuationSeparator" w:id="0">
    <w:p w:rsidR="00040A07" w:rsidRDefault="00040A07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Default="00C01638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" filled="f" stroked="f"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llb"/>
    </w:pPr>
  </w:p>
  <w:p w:rsidR="003C4685" w:rsidRDefault="003C4685">
    <w:pPr>
      <w:pStyle w:val="llb"/>
    </w:pPr>
  </w:p>
  <w:p w:rsidR="009B6057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45tW1dMCAADp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D4172A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4E5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" filled="f" stroked="f"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9C2F7D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A07" w:rsidRDefault="00040A07" w:rsidP="00252D9B">
      <w:r>
        <w:separator/>
      </w:r>
    </w:p>
  </w:footnote>
  <w:footnote w:type="continuationSeparator" w:id="0">
    <w:p w:rsidR="00040A07" w:rsidRDefault="00040A07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01C764CD" wp14:editId="5972BB8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9549081BD6B44C9DACF68C82B350EE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4B0290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HumidityWSN</w:t>
              </w:r>
              <w:proofErr w:type="spellEnd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Service SD</w:t>
              </w:r>
            </w:p>
          </w:sdtContent>
        </w:sdt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FA41FA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DB3B34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4B0290">
            <w:rPr>
              <w:rFonts w:asciiTheme="majorHAnsi" w:hAnsiTheme="majorHAnsi"/>
              <w:noProof/>
              <w:sz w:val="18"/>
              <w:szCs w:val="18"/>
            </w:rPr>
            <w:t>2018-11-25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051C46" w:rsidRDefault="00C87812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1</w:t>
              </w:r>
              <w:r w:rsidR="00200185">
                <w:rPr>
                  <w:rFonts w:asciiTheme="majorHAnsi" w:hAnsiTheme="majorHAnsi"/>
                  <w:sz w:val="18"/>
                  <w:szCs w:val="18"/>
                </w:rPr>
                <w:t>.0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C92FAF" w:rsidRDefault="00040A07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hyperlink r:id="rId2" w:history="1">
            <w:r w:rsidR="00FA41FA">
              <w:rPr>
                <w:rStyle w:val="Hiperhivatkozs"/>
                <w:rFonts w:asciiTheme="majorHAnsi" w:hAnsiTheme="majorHAnsi"/>
                <w:sz w:val="18"/>
                <w:szCs w:val="18"/>
                <w:lang w:val="pt-PT"/>
              </w:rPr>
              <w:t>Csaba</w:t>
            </w:r>
          </w:hyperlink>
          <w:r w:rsidR="00FA41FA">
            <w:rPr>
              <w:rFonts w:asciiTheme="majorHAnsi" w:hAnsiTheme="majorHAnsi"/>
              <w:sz w:val="18"/>
              <w:szCs w:val="18"/>
              <w:lang w:val="pt-PT"/>
            </w:rPr>
            <w:t xml:space="preserve"> Hegedűs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F87F2C" w:rsidRDefault="00CD0B67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Contact</w:t>
          </w:r>
        </w:p>
        <w:p w:rsidR="003C4685" w:rsidRPr="003F3EAE" w:rsidRDefault="00FA41FA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b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43962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43962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9549081BD6B44C9DACF68C82B350EE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4B0290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HumidityWSN</w:t>
              </w:r>
              <w:proofErr w:type="spellEnd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Service SD</w:t>
              </w:r>
            </w:p>
          </w:sdtContent>
        </w:sdt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882BA6038FB74778ADE59CF3304F471C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C76DE5" w:rsidRDefault="00C87812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1.0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DB3B34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4B0290">
            <w:rPr>
              <w:rFonts w:asciiTheme="majorHAnsi" w:hAnsiTheme="majorHAnsi"/>
              <w:noProof/>
              <w:sz w:val="18"/>
              <w:szCs w:val="18"/>
            </w:rPr>
            <w:t>2018-11-25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B4E5B91BDAA346D896F69333ABD0C80F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051C46" w:rsidRDefault="00CD0B67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43962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43962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102DA2B2" wp14:editId="41C74C46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47052D"/>
    <w:multiLevelType w:val="hybridMultilevel"/>
    <w:tmpl w:val="5E461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E41A5E"/>
    <w:multiLevelType w:val="multilevel"/>
    <w:tmpl w:val="AB3244FE"/>
    <w:numStyleLink w:val="Arrowhead"/>
  </w:abstractNum>
  <w:abstractNum w:abstractNumId="15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838D7"/>
    <w:multiLevelType w:val="multilevel"/>
    <w:tmpl w:val="AB3244FE"/>
    <w:numStyleLink w:val="Arrowhead"/>
  </w:abstractNum>
  <w:abstractNum w:abstractNumId="17" w15:restartNumberingAfterBreak="0">
    <w:nsid w:val="3EB0163D"/>
    <w:multiLevelType w:val="multilevel"/>
    <w:tmpl w:val="0409001F"/>
    <w:numStyleLink w:val="111111"/>
  </w:abstractNum>
  <w:abstractNum w:abstractNumId="18" w15:restartNumberingAfterBreak="0">
    <w:nsid w:val="434B4435"/>
    <w:multiLevelType w:val="multilevel"/>
    <w:tmpl w:val="0409001F"/>
    <w:numStyleLink w:val="111111"/>
  </w:abstractNum>
  <w:abstractNum w:abstractNumId="19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0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48FA7575"/>
    <w:multiLevelType w:val="multilevel"/>
    <w:tmpl w:val="0409001F"/>
    <w:numStyleLink w:val="111111"/>
  </w:abstractNum>
  <w:abstractNum w:abstractNumId="22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1A4D8B"/>
    <w:multiLevelType w:val="multilevel"/>
    <w:tmpl w:val="0409001F"/>
    <w:numStyleLink w:val="111111"/>
  </w:abstractNum>
  <w:abstractNum w:abstractNumId="24" w15:restartNumberingAfterBreak="0">
    <w:nsid w:val="51323BF3"/>
    <w:multiLevelType w:val="multilevel"/>
    <w:tmpl w:val="0409001F"/>
    <w:numStyleLink w:val="111111"/>
  </w:abstractNum>
  <w:abstractNum w:abstractNumId="25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2F038E"/>
    <w:multiLevelType w:val="multilevel"/>
    <w:tmpl w:val="AB3244FE"/>
    <w:numStyleLink w:val="Arrowhead"/>
  </w:abstractNum>
  <w:abstractNum w:abstractNumId="27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4B2AD2"/>
    <w:multiLevelType w:val="multilevel"/>
    <w:tmpl w:val="AB3244FE"/>
    <w:numStyleLink w:val="Arrowhead"/>
  </w:abstractNum>
  <w:abstractNum w:abstractNumId="30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138C4"/>
    <w:multiLevelType w:val="multilevel"/>
    <w:tmpl w:val="AB3244FE"/>
    <w:numStyleLink w:val="Arrowhead"/>
  </w:abstractNum>
  <w:abstractNum w:abstractNumId="32" w15:restartNumberingAfterBreak="0">
    <w:nsid w:val="6B404F4A"/>
    <w:multiLevelType w:val="multilevel"/>
    <w:tmpl w:val="AB3244FE"/>
    <w:numStyleLink w:val="Arrowhead"/>
  </w:abstractNum>
  <w:abstractNum w:abstractNumId="3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4817CF"/>
    <w:multiLevelType w:val="multilevel"/>
    <w:tmpl w:val="AB3244FE"/>
    <w:numStyleLink w:val="Arrowhead"/>
  </w:abstractNum>
  <w:abstractNum w:abstractNumId="40" w15:restartNumberingAfterBreak="0">
    <w:nsid w:val="7CB460EE"/>
    <w:multiLevelType w:val="multilevel"/>
    <w:tmpl w:val="0409001F"/>
    <w:numStyleLink w:val="111111"/>
  </w:abstractNum>
  <w:abstractNum w:abstractNumId="41" w15:restartNumberingAfterBreak="0">
    <w:nsid w:val="7EB542AA"/>
    <w:multiLevelType w:val="multilevel"/>
    <w:tmpl w:val="0409001F"/>
    <w:numStyleLink w:val="111111"/>
  </w:abstractNum>
  <w:abstractNum w:abstractNumId="42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36"/>
  </w:num>
  <w:num w:numId="3">
    <w:abstractNumId w:val="7"/>
  </w:num>
  <w:num w:numId="4">
    <w:abstractNumId w:val="24"/>
  </w:num>
  <w:num w:numId="5">
    <w:abstractNumId w:val="18"/>
  </w:num>
  <w:num w:numId="6">
    <w:abstractNumId w:val="41"/>
  </w:num>
  <w:num w:numId="7">
    <w:abstractNumId w:val="37"/>
  </w:num>
  <w:num w:numId="8">
    <w:abstractNumId w:val="35"/>
  </w:num>
  <w:num w:numId="9">
    <w:abstractNumId w:val="22"/>
  </w:num>
  <w:num w:numId="10">
    <w:abstractNumId w:val="17"/>
  </w:num>
  <w:num w:numId="11">
    <w:abstractNumId w:val="4"/>
  </w:num>
  <w:num w:numId="12">
    <w:abstractNumId w:val="6"/>
  </w:num>
  <w:num w:numId="13">
    <w:abstractNumId w:val="40"/>
  </w:num>
  <w:num w:numId="14">
    <w:abstractNumId w:val="9"/>
  </w:num>
  <w:num w:numId="15">
    <w:abstractNumId w:val="23"/>
  </w:num>
  <w:num w:numId="16">
    <w:abstractNumId w:val="20"/>
  </w:num>
  <w:num w:numId="17">
    <w:abstractNumId w:val="38"/>
  </w:num>
  <w:num w:numId="18">
    <w:abstractNumId w:val="21"/>
  </w:num>
  <w:num w:numId="19">
    <w:abstractNumId w:val="2"/>
  </w:num>
  <w:num w:numId="20">
    <w:abstractNumId w:val="28"/>
  </w:num>
  <w:num w:numId="21">
    <w:abstractNumId w:val="1"/>
  </w:num>
  <w:num w:numId="22">
    <w:abstractNumId w:val="25"/>
  </w:num>
  <w:num w:numId="23">
    <w:abstractNumId w:val="20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7"/>
  </w:num>
  <w:num w:numId="26">
    <w:abstractNumId w:val="3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8"/>
  </w:num>
  <w:num w:numId="30">
    <w:abstractNumId w:val="34"/>
  </w:num>
  <w:num w:numId="31">
    <w:abstractNumId w:val="12"/>
  </w:num>
  <w:num w:numId="32">
    <w:abstractNumId w:val="0"/>
  </w:num>
  <w:num w:numId="33">
    <w:abstractNumId w:val="15"/>
  </w:num>
  <w:num w:numId="34">
    <w:abstractNumId w:val="11"/>
  </w:num>
  <w:num w:numId="35">
    <w:abstractNumId w:val="14"/>
  </w:num>
  <w:num w:numId="36">
    <w:abstractNumId w:val="42"/>
  </w:num>
  <w:num w:numId="37">
    <w:abstractNumId w:val="5"/>
  </w:num>
  <w:num w:numId="38">
    <w:abstractNumId w:val="13"/>
  </w:num>
  <w:num w:numId="39">
    <w:abstractNumId w:val="32"/>
  </w:num>
  <w:num w:numId="40">
    <w:abstractNumId w:val="16"/>
  </w:num>
  <w:num w:numId="41">
    <w:abstractNumId w:val="29"/>
  </w:num>
  <w:num w:numId="42">
    <w:abstractNumId w:val="3"/>
  </w:num>
  <w:num w:numId="43">
    <w:abstractNumId w:val="31"/>
  </w:num>
  <w:num w:numId="44">
    <w:abstractNumId w:val="39"/>
  </w:num>
  <w:num w:numId="45">
    <w:abstractNumId w:val="26"/>
  </w:num>
  <w:num w:numId="46">
    <w:abstractNumId w:val="19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1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9AC"/>
    <w:rsid w:val="00016229"/>
    <w:rsid w:val="0002612C"/>
    <w:rsid w:val="00026922"/>
    <w:rsid w:val="00040A07"/>
    <w:rsid w:val="00043AFE"/>
    <w:rsid w:val="000463E2"/>
    <w:rsid w:val="00051C46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70EB"/>
    <w:rsid w:val="001A75A1"/>
    <w:rsid w:val="001C0EB1"/>
    <w:rsid w:val="001E2857"/>
    <w:rsid w:val="00200185"/>
    <w:rsid w:val="00203A58"/>
    <w:rsid w:val="002058DB"/>
    <w:rsid w:val="00206A99"/>
    <w:rsid w:val="0022216F"/>
    <w:rsid w:val="0022610A"/>
    <w:rsid w:val="00227400"/>
    <w:rsid w:val="00233626"/>
    <w:rsid w:val="00240448"/>
    <w:rsid w:val="002468AA"/>
    <w:rsid w:val="00252D9B"/>
    <w:rsid w:val="0025487D"/>
    <w:rsid w:val="0025507E"/>
    <w:rsid w:val="00255CA3"/>
    <w:rsid w:val="00280D99"/>
    <w:rsid w:val="002927A9"/>
    <w:rsid w:val="002929AC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43F3"/>
    <w:rsid w:val="002D58D2"/>
    <w:rsid w:val="00305111"/>
    <w:rsid w:val="00321A18"/>
    <w:rsid w:val="00322898"/>
    <w:rsid w:val="0035468C"/>
    <w:rsid w:val="003566DF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87F98"/>
    <w:rsid w:val="004902E0"/>
    <w:rsid w:val="004A2069"/>
    <w:rsid w:val="004B0290"/>
    <w:rsid w:val="004B6B3C"/>
    <w:rsid w:val="004E3451"/>
    <w:rsid w:val="004F137A"/>
    <w:rsid w:val="005056B3"/>
    <w:rsid w:val="00512379"/>
    <w:rsid w:val="0051583A"/>
    <w:rsid w:val="00526822"/>
    <w:rsid w:val="00527396"/>
    <w:rsid w:val="00530E37"/>
    <w:rsid w:val="00534C02"/>
    <w:rsid w:val="00551787"/>
    <w:rsid w:val="00554908"/>
    <w:rsid w:val="005620FC"/>
    <w:rsid w:val="005630CC"/>
    <w:rsid w:val="00586F04"/>
    <w:rsid w:val="005C005D"/>
    <w:rsid w:val="005C00E9"/>
    <w:rsid w:val="005C00F9"/>
    <w:rsid w:val="005C19B2"/>
    <w:rsid w:val="005D61F0"/>
    <w:rsid w:val="005E0F09"/>
    <w:rsid w:val="005F1531"/>
    <w:rsid w:val="005F3371"/>
    <w:rsid w:val="006049F3"/>
    <w:rsid w:val="00604A60"/>
    <w:rsid w:val="00632D15"/>
    <w:rsid w:val="00656467"/>
    <w:rsid w:val="0069254F"/>
    <w:rsid w:val="006A0655"/>
    <w:rsid w:val="006A60D0"/>
    <w:rsid w:val="006B782B"/>
    <w:rsid w:val="006C0348"/>
    <w:rsid w:val="006C7BA9"/>
    <w:rsid w:val="006E2800"/>
    <w:rsid w:val="006F1ADC"/>
    <w:rsid w:val="00700EC2"/>
    <w:rsid w:val="00706C92"/>
    <w:rsid w:val="00707C81"/>
    <w:rsid w:val="00723B56"/>
    <w:rsid w:val="007310AC"/>
    <w:rsid w:val="0074674C"/>
    <w:rsid w:val="00754CF0"/>
    <w:rsid w:val="00771E51"/>
    <w:rsid w:val="007737BE"/>
    <w:rsid w:val="00773E3A"/>
    <w:rsid w:val="00774269"/>
    <w:rsid w:val="00776736"/>
    <w:rsid w:val="0077691B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29E8"/>
    <w:rsid w:val="007C3A83"/>
    <w:rsid w:val="007C4032"/>
    <w:rsid w:val="007C50F4"/>
    <w:rsid w:val="007D10F3"/>
    <w:rsid w:val="007D3C4E"/>
    <w:rsid w:val="007E2538"/>
    <w:rsid w:val="007F5C5B"/>
    <w:rsid w:val="00810572"/>
    <w:rsid w:val="008355B4"/>
    <w:rsid w:val="008372F5"/>
    <w:rsid w:val="008568F4"/>
    <w:rsid w:val="00860543"/>
    <w:rsid w:val="00866997"/>
    <w:rsid w:val="0087560A"/>
    <w:rsid w:val="00876629"/>
    <w:rsid w:val="00880715"/>
    <w:rsid w:val="00893B35"/>
    <w:rsid w:val="008A6B61"/>
    <w:rsid w:val="008D007E"/>
    <w:rsid w:val="008D046A"/>
    <w:rsid w:val="008D5CE3"/>
    <w:rsid w:val="008D5D0C"/>
    <w:rsid w:val="008F6A0C"/>
    <w:rsid w:val="0091352E"/>
    <w:rsid w:val="00920F62"/>
    <w:rsid w:val="00926041"/>
    <w:rsid w:val="00926953"/>
    <w:rsid w:val="00932639"/>
    <w:rsid w:val="009369C1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7D92"/>
    <w:rsid w:val="009D1A53"/>
    <w:rsid w:val="009F0CDA"/>
    <w:rsid w:val="00A02F79"/>
    <w:rsid w:val="00A16EF6"/>
    <w:rsid w:val="00A31946"/>
    <w:rsid w:val="00A4046D"/>
    <w:rsid w:val="00A40E38"/>
    <w:rsid w:val="00A45B40"/>
    <w:rsid w:val="00A55B60"/>
    <w:rsid w:val="00A71C80"/>
    <w:rsid w:val="00A75821"/>
    <w:rsid w:val="00AB2377"/>
    <w:rsid w:val="00AB5DBB"/>
    <w:rsid w:val="00AC0EF5"/>
    <w:rsid w:val="00AC1002"/>
    <w:rsid w:val="00AC732E"/>
    <w:rsid w:val="00AC7A1D"/>
    <w:rsid w:val="00AD61C8"/>
    <w:rsid w:val="00AE50BA"/>
    <w:rsid w:val="00AF63DB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58EE"/>
    <w:rsid w:val="00BC537E"/>
    <w:rsid w:val="00BE0D6D"/>
    <w:rsid w:val="00BE135C"/>
    <w:rsid w:val="00BE694F"/>
    <w:rsid w:val="00BF0D7D"/>
    <w:rsid w:val="00C01638"/>
    <w:rsid w:val="00C035B1"/>
    <w:rsid w:val="00C12947"/>
    <w:rsid w:val="00C409D4"/>
    <w:rsid w:val="00C45A26"/>
    <w:rsid w:val="00C51634"/>
    <w:rsid w:val="00C76DE5"/>
    <w:rsid w:val="00C833FA"/>
    <w:rsid w:val="00C87812"/>
    <w:rsid w:val="00C92FAF"/>
    <w:rsid w:val="00C96366"/>
    <w:rsid w:val="00CB0376"/>
    <w:rsid w:val="00CB4A31"/>
    <w:rsid w:val="00CD0B67"/>
    <w:rsid w:val="00CE7A02"/>
    <w:rsid w:val="00CF1C7E"/>
    <w:rsid w:val="00CF4746"/>
    <w:rsid w:val="00D010D7"/>
    <w:rsid w:val="00D06F99"/>
    <w:rsid w:val="00D15CAE"/>
    <w:rsid w:val="00D23EB9"/>
    <w:rsid w:val="00D241E3"/>
    <w:rsid w:val="00D271CA"/>
    <w:rsid w:val="00D304E5"/>
    <w:rsid w:val="00D412F3"/>
    <w:rsid w:val="00D51ECE"/>
    <w:rsid w:val="00D934AB"/>
    <w:rsid w:val="00D941F0"/>
    <w:rsid w:val="00D9420E"/>
    <w:rsid w:val="00DA71CF"/>
    <w:rsid w:val="00DB21DE"/>
    <w:rsid w:val="00DB3B34"/>
    <w:rsid w:val="00DB7F1E"/>
    <w:rsid w:val="00DC1D7F"/>
    <w:rsid w:val="00DD6052"/>
    <w:rsid w:val="00DF706A"/>
    <w:rsid w:val="00E32D83"/>
    <w:rsid w:val="00E341D6"/>
    <w:rsid w:val="00E76CE9"/>
    <w:rsid w:val="00E8132A"/>
    <w:rsid w:val="00EA4F4E"/>
    <w:rsid w:val="00EA7AD8"/>
    <w:rsid w:val="00EB31B9"/>
    <w:rsid w:val="00EB37C9"/>
    <w:rsid w:val="00EB3987"/>
    <w:rsid w:val="00EB6483"/>
    <w:rsid w:val="00EC3C8A"/>
    <w:rsid w:val="00EC52B7"/>
    <w:rsid w:val="00ED30BA"/>
    <w:rsid w:val="00ED5016"/>
    <w:rsid w:val="00F0129D"/>
    <w:rsid w:val="00F034F3"/>
    <w:rsid w:val="00F20E33"/>
    <w:rsid w:val="00F41EF4"/>
    <w:rsid w:val="00F43962"/>
    <w:rsid w:val="00F44288"/>
    <w:rsid w:val="00F5424E"/>
    <w:rsid w:val="00F56FA2"/>
    <w:rsid w:val="00F758D5"/>
    <w:rsid w:val="00F86307"/>
    <w:rsid w:val="00F87F2C"/>
    <w:rsid w:val="00FA41FA"/>
    <w:rsid w:val="00FB006E"/>
    <w:rsid w:val="00FB0796"/>
    <w:rsid w:val="00FC2635"/>
    <w:rsid w:val="00FD5FE0"/>
    <w:rsid w:val="00FD7D7D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A3A531"/>
  <w15:docId w15:val="{0CFBDCC8-8D83-4CA5-99A1-DB62170D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966FDA"/>
    <w:pPr>
      <w:numPr>
        <w:numId w:val="46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AD61C8"/>
    <w:pPr>
      <w:jc w:val="both"/>
    </w:pPr>
  </w:style>
  <w:style w:type="character" w:customStyle="1" w:styleId="SzvegtrzsChar">
    <w:name w:val="Szövegtörzs Char"/>
    <w:aliases w:val="Body Char"/>
    <w:basedOn w:val="Bekezdsalapbettpusa"/>
    <w:link w:val="Szvegtrzs"/>
    <w:rsid w:val="00AD61C8"/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7D10F3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8355B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355B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355B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355B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355B4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F87F2C"/>
    <w:rPr>
      <w:color w:val="808080"/>
    </w:rPr>
  </w:style>
  <w:style w:type="character" w:styleId="Feloldatlanmegemlts">
    <w:name w:val="Unresolved Mention"/>
    <w:basedOn w:val="Bekezdsalapbettpusa"/>
    <w:uiPriority w:val="99"/>
    <w:semiHidden/>
    <w:unhideWhenUsed/>
    <w:rsid w:val="00FA41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9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egeduscs@aitia.ai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Temperature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2278A3372140B7A10087B422BA78A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25DBC37-1A6C-45B3-9635-569669CAE57A}"/>
      </w:docPartPr>
      <w:docPartBody>
        <w:p w:rsidR="00F905F6" w:rsidRDefault="00B401EB">
          <w:pPr>
            <w:pStyle w:val="DB2278A3372140B7A10087B422BA78AF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9549081BD6B44C9DACF68C82B350EE8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B238B5A-3D1E-4EE9-AC42-53BCFB34FFA4}"/>
      </w:docPartPr>
      <w:docPartBody>
        <w:p w:rsidR="00F905F6" w:rsidRDefault="00B401EB">
          <w:pPr>
            <w:pStyle w:val="9549081BD6B44C9DACF68C82B350EE85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882BA6038FB74778ADE59CF3304F471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C1F7767-F889-4BEC-9480-93D0B0A8EF4C}"/>
      </w:docPartPr>
      <w:docPartBody>
        <w:p w:rsidR="00F905F6" w:rsidRDefault="00B401EB">
          <w:pPr>
            <w:pStyle w:val="882BA6038FB74778ADE59CF3304F471C"/>
          </w:pPr>
          <w:r w:rsidRPr="006E71AE">
            <w:rPr>
              <w:rStyle w:val="Helyrzszveg"/>
            </w:rPr>
            <w:t>[Kategori]</w:t>
          </w:r>
        </w:p>
      </w:docPartBody>
    </w:docPart>
    <w:docPart>
      <w:docPartPr>
        <w:name w:val="B4E5B91BDAA346D896F69333ABD0C80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9381F03-68C7-420C-ADF7-33D7FF856C16}"/>
      </w:docPartPr>
      <w:docPartBody>
        <w:p w:rsidR="00F905F6" w:rsidRDefault="00B401EB">
          <w:pPr>
            <w:pStyle w:val="B4E5B91BDAA346D896F69333ABD0C80F"/>
          </w:pPr>
          <w:r w:rsidRPr="006E71AE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1EB"/>
    <w:rsid w:val="000F3E5B"/>
    <w:rsid w:val="002C0237"/>
    <w:rsid w:val="007F404C"/>
    <w:rsid w:val="00A23BD0"/>
    <w:rsid w:val="00B10758"/>
    <w:rsid w:val="00B401EB"/>
    <w:rsid w:val="00C7183C"/>
    <w:rsid w:val="00F37118"/>
    <w:rsid w:val="00F9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DB2278A3372140B7A10087B422BA78AF">
    <w:name w:val="DB2278A3372140B7A10087B422BA78AF"/>
  </w:style>
  <w:style w:type="paragraph" w:customStyle="1" w:styleId="9549081BD6B44C9DACF68C82B350EE85">
    <w:name w:val="9549081BD6B44C9DACF68C82B350EE85"/>
  </w:style>
  <w:style w:type="paragraph" w:customStyle="1" w:styleId="882BA6038FB74778ADE59CF3304F471C">
    <w:name w:val="882BA6038FB74778ADE59CF3304F471C"/>
  </w:style>
  <w:style w:type="paragraph" w:customStyle="1" w:styleId="B4E5B91BDAA346D896F69333ABD0C80F">
    <w:name w:val="B4E5B91BDAA346D896F69333ABD0C8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23BB31-9856-4A78-B4F4-A4B2C0581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SD Service Description v1.1.dotx</Template>
  <TotalTime>56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IndoorTemperature Service SD</vt:lpstr>
      <vt:lpstr>Service Description (SD) Template</vt:lpstr>
      <vt:lpstr>[Title]</vt:lpstr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HumidityWSN Service SD</dc:title>
  <dc:creator>Hegedűs Csaba</dc:creator>
  <cp:lastModifiedBy>Csaba Hegedus</cp:lastModifiedBy>
  <cp:revision>16</cp:revision>
  <cp:lastPrinted>2013-11-27T17:29:00Z</cp:lastPrinted>
  <dcterms:created xsi:type="dcterms:W3CDTF">2017-10-02T12:37:00Z</dcterms:created>
  <dcterms:modified xsi:type="dcterms:W3CDTF">2018-11-25T17:07:00Z</dcterms:modified>
  <cp:category>1.0</cp:category>
  <cp:contentStatus>For Approval</cp:contentStatus>
</cp:coreProperties>
</file>